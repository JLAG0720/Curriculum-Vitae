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RPr="00AC39BA" w14:paraId="1F5B1A09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2A46F65C" w14:textId="40BE8C81" w:rsidR="003D1B71" w:rsidRPr="00AC39BA" w:rsidRDefault="00130A90" w:rsidP="003D1B71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  <w:lang w:val="es-MX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F3F433F" wp14:editId="0F0DECFE">
                  <wp:simplePos x="0" y="0"/>
                  <wp:positionH relativeFrom="column">
                    <wp:posOffset>-339725</wp:posOffset>
                  </wp:positionH>
                  <wp:positionV relativeFrom="page">
                    <wp:posOffset>272415</wp:posOffset>
                  </wp:positionV>
                  <wp:extent cx="2179320" cy="1634490"/>
                  <wp:effectExtent l="5715" t="0" r="0" b="0"/>
                  <wp:wrapTight wrapText="bothSides">
                    <wp:wrapPolygon edited="0">
                      <wp:start x="57" y="13116"/>
                      <wp:lineTo x="245" y="14627"/>
                      <wp:lineTo x="2511" y="18906"/>
                      <wp:lineTo x="3266" y="18906"/>
                      <wp:lineTo x="6287" y="20920"/>
                      <wp:lineTo x="6476" y="20920"/>
                      <wp:lineTo x="9308" y="21676"/>
                      <wp:lineTo x="12518" y="21676"/>
                      <wp:lineTo x="15350" y="20920"/>
                      <wp:lineTo x="18371" y="18906"/>
                      <wp:lineTo x="18560" y="18655"/>
                      <wp:lineTo x="21392" y="12109"/>
                      <wp:lineTo x="21392" y="11857"/>
                      <wp:lineTo x="21392" y="10095"/>
                      <wp:lineTo x="21392" y="9843"/>
                      <wp:lineTo x="18560" y="3298"/>
                      <wp:lineTo x="18371" y="3298"/>
                      <wp:lineTo x="16294" y="529"/>
                      <wp:lineTo x="15350" y="277"/>
                      <wp:lineTo x="9308" y="277"/>
                      <wp:lineTo x="3266" y="529"/>
                      <wp:lineTo x="3266" y="2543"/>
                      <wp:lineTo x="245" y="2543"/>
                      <wp:lineTo x="57" y="8836"/>
                      <wp:lineTo x="57" y="13116"/>
                    </wp:wrapPolygon>
                  </wp:wrapTight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79320" cy="163449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7F65F498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  <w:lang w:val="es-MX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05656EDF" w14:textId="148155A0" w:rsidR="004D4C83" w:rsidRPr="004D4C83" w:rsidRDefault="006D1B62" w:rsidP="00DD46EF">
            <w:pPr>
              <w:pStyle w:val="Ttulo"/>
              <w:rPr>
                <w:lang w:val="es-MX"/>
              </w:rPr>
            </w:pPr>
            <w:r>
              <w:rPr>
                <w:lang w:val="es-MX"/>
              </w:rPr>
              <w:t xml:space="preserve">Ing. </w:t>
            </w:r>
            <w:r w:rsidR="00D757B9">
              <w:rPr>
                <w:lang w:val="es-MX"/>
              </w:rPr>
              <w:t>Joel Abraham Lechuga Gutiérrez</w:t>
            </w:r>
          </w:p>
        </w:tc>
      </w:tr>
      <w:tr w:rsidR="003D1B71" w:rsidRPr="00AC39BA" w14:paraId="05A4592C" w14:textId="77777777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05028784" w14:textId="77777777" w:rsidR="003D1B71" w:rsidRPr="00AC39BA" w:rsidRDefault="003D1B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4D1587ED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p w14:paraId="177A88E3" w14:textId="6EC0791F" w:rsidR="00FF17BF" w:rsidRDefault="00FF17BF" w:rsidP="00FF17BF">
            <w:pPr>
              <w:pStyle w:val="Ttulo2"/>
              <w:rPr>
                <w:rFonts w:eastAsiaTheme="minorHAnsi" w:cs="Calibri"/>
                <w:color w:val="0072C7"/>
                <w:sz w:val="22"/>
                <w:szCs w:val="22"/>
              </w:rPr>
            </w:pPr>
            <w:r>
              <w:rPr>
                <w:rFonts w:asciiTheme="majorHAnsi" w:hAnsiTheme="majorHAnsi" w:cs="Calibri"/>
                <w:color w:val="0072C7"/>
                <w:lang w:val="es-MX"/>
              </w:rPr>
              <w:t>Objetivos</w:t>
            </w:r>
          </w:p>
          <w:p w14:paraId="310229B7" w14:textId="5500EDB7" w:rsidR="00FF17BF" w:rsidRPr="00615314" w:rsidRDefault="00496C6B" w:rsidP="00AC6C7E">
            <w:pPr>
              <w:pStyle w:val="Listaconvietas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 xml:space="preserve">Encontrar una empresa que me permita aplicar los conocimientos adquiridos en mi formación académica, además desarrollarme profesionalmente para el buen desempeño de mis funciones asignadas. </w:t>
            </w:r>
          </w:p>
          <w:sdt>
            <w:sdtPr>
              <w:rPr>
                <w:rFonts w:asciiTheme="majorHAnsi" w:hAnsiTheme="majorHAnsi" w:cs="Calibri"/>
                <w:color w:val="0072C7"/>
                <w:lang w:val="es-MX"/>
              </w:rPr>
              <w:id w:val="1196195576"/>
              <w:placeholder>
                <w:docPart w:val="06B194DA23214074975A642D8C784475"/>
              </w:placeholder>
              <w:temporary/>
              <w:showingPlcHdr/>
              <w15:appearance w15:val="hidden"/>
            </w:sdtPr>
            <w:sdtContent>
              <w:p w14:paraId="4E0C790C" w14:textId="12931E68" w:rsidR="003D1B71" w:rsidRPr="00D4716A" w:rsidRDefault="003D1B71" w:rsidP="00AC6C7E">
                <w:pPr>
                  <w:pStyle w:val="Ttulo2"/>
                  <w:rPr>
                    <w:rFonts w:asciiTheme="majorHAnsi" w:hAnsiTheme="majorHAnsi" w:cs="Calibri"/>
                    <w:color w:val="0072C7"/>
                    <w:lang w:val="es-MX"/>
                  </w:rPr>
                </w:pPr>
                <w:r w:rsidRPr="00D4716A">
                  <w:rPr>
                    <w:rFonts w:asciiTheme="majorHAnsi" w:hAnsiTheme="majorHAnsi" w:cs="Calibri"/>
                    <w:lang w:val="es-MX" w:bidi="es-MX"/>
                  </w:rPr>
                  <w:t>Experiencia</w:t>
                </w:r>
              </w:p>
            </w:sdtContent>
          </w:sdt>
          <w:p w14:paraId="5F3F0FCD" w14:textId="1B73AE6E" w:rsidR="003D1B71" w:rsidRPr="00AC39BA" w:rsidRDefault="003D1B71" w:rsidP="005C0CE2">
            <w:pPr>
              <w:pStyle w:val="Fechas"/>
              <w:rPr>
                <w:lang w:val="es-MX"/>
              </w:rPr>
            </w:pPr>
          </w:p>
          <w:p w14:paraId="0783F36F" w14:textId="3DF7CC76" w:rsidR="003D1B71" w:rsidRDefault="00967286" w:rsidP="00AC6C7E">
            <w:pPr>
              <w:pStyle w:val="Listaconvietas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Atención al cliente</w:t>
            </w:r>
          </w:p>
          <w:p w14:paraId="5A22BF20" w14:textId="51759462" w:rsidR="00967286" w:rsidRPr="00967286" w:rsidRDefault="00967286" w:rsidP="00AC6C7E">
            <w:pPr>
              <w:pStyle w:val="Listaconvietas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Uso de computadora</w:t>
            </w:r>
          </w:p>
          <w:sdt>
            <w:sdtPr>
              <w:rPr>
                <w:rFonts w:asciiTheme="majorHAnsi" w:hAnsiTheme="majorHAnsi" w:cs="Calibri"/>
                <w:color w:val="0072C7"/>
                <w:lang w:val="es-MX"/>
              </w:rPr>
              <w:id w:val="-1554227259"/>
              <w:placeholder>
                <w:docPart w:val="BDE24EC27E7340D5A8DA31BFE39CB527"/>
              </w:placeholder>
              <w:temporary/>
              <w:showingPlcHdr/>
              <w15:appearance w15:val="hidden"/>
            </w:sdtPr>
            <w:sdtContent>
              <w:p w14:paraId="6C1EABC9" w14:textId="77777777" w:rsidR="003D1B71" w:rsidRDefault="003D1B71" w:rsidP="00AC6C7E">
                <w:pPr>
                  <w:pStyle w:val="Ttulo2"/>
                  <w:rPr>
                    <w:rFonts w:asciiTheme="majorHAnsi" w:hAnsiTheme="majorHAnsi" w:cs="Calibri"/>
                    <w:color w:val="0072C7"/>
                    <w:lang w:val="es-MX"/>
                  </w:rPr>
                </w:pPr>
                <w:r w:rsidRPr="00D4716A">
                  <w:rPr>
                    <w:rFonts w:asciiTheme="majorHAnsi" w:hAnsiTheme="majorHAnsi" w:cs="Calibri"/>
                    <w:lang w:val="es-MX" w:bidi="es-MX"/>
                  </w:rPr>
                  <w:t>Educación</w:t>
                </w:r>
              </w:p>
            </w:sdtContent>
          </w:sdt>
          <w:p w14:paraId="13A34E22" w14:textId="41D747A5" w:rsidR="004D4C83" w:rsidRPr="00615314" w:rsidRDefault="004D4C83" w:rsidP="004D4C83">
            <w:pPr>
              <w:pStyle w:val="Nombredelaescuela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>Colegio de Bachilleres del Estado</w:t>
            </w:r>
            <w:r w:rsidRPr="00615314">
              <w:rPr>
                <w:rFonts w:ascii="Arial" w:hAnsi="Arial" w:cs="Arial"/>
                <w:lang w:val="es-MX"/>
              </w:rPr>
              <w:t xml:space="preserve"> de Chihuahua</w:t>
            </w:r>
            <w:r w:rsidRPr="00615314">
              <w:rPr>
                <w:rFonts w:ascii="Arial" w:hAnsi="Arial" w:cs="Arial"/>
                <w:lang w:val="es-MX" w:bidi="es-MX"/>
              </w:rPr>
              <w:t xml:space="preserve">, </w:t>
            </w:r>
            <w:r w:rsidRPr="00615314">
              <w:rPr>
                <w:rFonts w:ascii="Arial" w:hAnsi="Arial" w:cs="Arial"/>
                <w:lang w:val="es-MX"/>
              </w:rPr>
              <w:t>Chihuahua, Chihuahua</w:t>
            </w:r>
          </w:p>
          <w:p w14:paraId="7AF91BFB" w14:textId="1D5DBE89" w:rsidR="004D4C83" w:rsidRPr="00615314" w:rsidRDefault="004D4C83" w:rsidP="004D4C83">
            <w:pPr>
              <w:pStyle w:val="Listaconvietas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 xml:space="preserve">Cursado </w:t>
            </w:r>
            <w:r w:rsidR="007516BA" w:rsidRPr="00615314">
              <w:rPr>
                <w:rFonts w:ascii="Arial" w:hAnsi="Arial" w:cs="Arial"/>
                <w:lang w:val="es-MX"/>
              </w:rPr>
              <w:t>6 semestres</w:t>
            </w:r>
            <w:r w:rsidRPr="00615314">
              <w:rPr>
                <w:rFonts w:ascii="Arial" w:hAnsi="Arial" w:cs="Arial"/>
                <w:lang w:val="es-MX"/>
              </w:rPr>
              <w:t xml:space="preserve"> </w:t>
            </w:r>
          </w:p>
          <w:p w14:paraId="3F7F59C2" w14:textId="77777777" w:rsidR="004D4C83" w:rsidRPr="004D4C83" w:rsidRDefault="004D4C83" w:rsidP="004D4C83">
            <w:pPr>
              <w:rPr>
                <w:lang w:val="es-MX"/>
              </w:rPr>
            </w:pPr>
          </w:p>
          <w:p w14:paraId="6FB11C47" w14:textId="5B6D49E7" w:rsidR="003D1B71" w:rsidRPr="00615314" w:rsidRDefault="00353657" w:rsidP="0042332F">
            <w:pPr>
              <w:pStyle w:val="Nombredelaescuela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>Universidad Autónoma de Chihuahua</w:t>
            </w:r>
            <w:r w:rsidR="003D1B71" w:rsidRPr="00615314">
              <w:rPr>
                <w:rFonts w:ascii="Arial" w:hAnsi="Arial" w:cs="Arial"/>
                <w:lang w:val="es-MX" w:bidi="es-MX"/>
              </w:rPr>
              <w:t xml:space="preserve">, </w:t>
            </w:r>
            <w:r w:rsidRPr="00615314">
              <w:rPr>
                <w:rFonts w:ascii="Arial" w:hAnsi="Arial" w:cs="Arial"/>
                <w:lang w:val="es-MX"/>
              </w:rPr>
              <w:t>Chihuahua, Chihuahua</w:t>
            </w:r>
          </w:p>
          <w:p w14:paraId="7896BD1C" w14:textId="73769D59" w:rsidR="003D1B71" w:rsidRPr="00615314" w:rsidRDefault="00A950DB" w:rsidP="0042332F">
            <w:pPr>
              <w:pStyle w:val="Listaconvietas"/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 xml:space="preserve">Cursado 12 cuatrimestres </w:t>
            </w:r>
          </w:p>
          <w:p w14:paraId="49E1DBF9" w14:textId="2E5CB6B2" w:rsidR="003D1B71" w:rsidRPr="00D4716A" w:rsidRDefault="00353657" w:rsidP="00AC6C7E">
            <w:pPr>
              <w:pStyle w:val="Ttulo2"/>
              <w:rPr>
                <w:rFonts w:asciiTheme="majorHAnsi" w:hAnsiTheme="majorHAnsi" w:cs="Calibri"/>
                <w:color w:val="0072C7"/>
                <w:lang w:val="es-MX"/>
              </w:rPr>
            </w:pPr>
            <w:r>
              <w:rPr>
                <w:rFonts w:asciiTheme="majorHAnsi" w:hAnsiTheme="majorHAnsi" w:cs="Calibri"/>
                <w:color w:val="0072C7"/>
                <w:lang w:val="es-MX"/>
              </w:rPr>
              <w:t>Idiomas</w:t>
            </w:r>
          </w:p>
          <w:p w14:paraId="78C0C296" w14:textId="5DFC13F7" w:rsidR="003D1B71" w:rsidRPr="00615314" w:rsidRDefault="0042332F" w:rsidP="0042332F">
            <w:pPr>
              <w:spacing w:line="360" w:lineRule="auto"/>
              <w:jc w:val="both"/>
              <w:rPr>
                <w:rFonts w:ascii="Arial" w:eastAsia="Calibri" w:hAnsi="Arial" w:cs="Arial"/>
                <w:b/>
                <w:bCs/>
                <w:lang w:val="es-MX" w:bidi="es-MX"/>
              </w:rPr>
            </w:pPr>
            <w:r w:rsidRPr="00615314">
              <w:rPr>
                <w:rFonts w:ascii="Arial" w:eastAsia="Calibri" w:hAnsi="Arial" w:cs="Arial"/>
                <w:b/>
                <w:bCs/>
                <w:lang w:val="es-MX" w:bidi="es-MX"/>
              </w:rPr>
              <w:t>Español</w:t>
            </w:r>
          </w:p>
          <w:p w14:paraId="41E8B205" w14:textId="1A8EDE9B" w:rsidR="0042332F" w:rsidRPr="00615314" w:rsidRDefault="00DC0C20" w:rsidP="0042332F">
            <w:pPr>
              <w:spacing w:line="360" w:lineRule="auto"/>
              <w:jc w:val="both"/>
              <w:rPr>
                <w:rFonts w:ascii="Arial" w:eastAsia="Calibri" w:hAnsi="Arial" w:cs="Arial"/>
                <w:lang w:val="es-MX" w:bidi="es-MX"/>
              </w:rPr>
            </w:pPr>
            <w:r w:rsidRPr="00615314">
              <w:rPr>
                <w:rFonts w:ascii="Arial" w:eastAsia="Calibri" w:hAnsi="Arial" w:cs="Arial"/>
                <w:lang w:val="es-MX" w:bidi="es-MX"/>
              </w:rPr>
              <w:t>Natal</w:t>
            </w:r>
          </w:p>
          <w:p w14:paraId="5B4BCD44" w14:textId="59F4DC66" w:rsidR="0042332F" w:rsidRPr="00615314" w:rsidRDefault="0042332F" w:rsidP="0042332F">
            <w:pPr>
              <w:spacing w:line="360" w:lineRule="auto"/>
              <w:jc w:val="both"/>
              <w:rPr>
                <w:rFonts w:ascii="Arial" w:hAnsi="Arial" w:cs="Arial"/>
                <w:b/>
                <w:bCs/>
                <w:lang w:val="es-MX"/>
              </w:rPr>
            </w:pPr>
            <w:r w:rsidRPr="00615314">
              <w:rPr>
                <w:rFonts w:ascii="Arial" w:hAnsi="Arial" w:cs="Arial"/>
                <w:b/>
                <w:bCs/>
                <w:lang w:val="es-MX"/>
              </w:rPr>
              <w:t>Ingles</w:t>
            </w:r>
          </w:p>
          <w:p w14:paraId="45BFB1EE" w14:textId="1BCD8467" w:rsidR="00DC0C20" w:rsidRPr="00615314" w:rsidRDefault="00DC0C20" w:rsidP="0042332F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>Intermedio</w:t>
            </w:r>
          </w:p>
          <w:p w14:paraId="15F5DA3F" w14:textId="257A5BF0" w:rsidR="003D1B71" w:rsidRPr="00D4716A" w:rsidRDefault="00353657" w:rsidP="00AC6C7E">
            <w:pPr>
              <w:pStyle w:val="Ttulo2"/>
              <w:rPr>
                <w:rFonts w:asciiTheme="majorHAnsi" w:hAnsiTheme="majorHAnsi" w:cs="Calibri"/>
                <w:color w:val="0072C7"/>
                <w:lang w:val="es-MX"/>
              </w:rPr>
            </w:pPr>
            <w:r>
              <w:rPr>
                <w:rFonts w:asciiTheme="majorHAnsi" w:hAnsiTheme="majorHAnsi" w:cs="Calibri"/>
                <w:color w:val="0072C7"/>
                <w:lang w:val="es-MX"/>
              </w:rPr>
              <w:t>Habilidades</w:t>
            </w:r>
          </w:p>
          <w:p w14:paraId="24137C62" w14:textId="7EBD7D6F" w:rsidR="00FF17BF" w:rsidRPr="00615314" w:rsidRDefault="00CC1AA1" w:rsidP="0042332F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15314">
              <w:rPr>
                <w:rFonts w:ascii="Arial" w:hAnsi="Arial" w:cs="Arial"/>
                <w:lang w:val="es-MX"/>
              </w:rPr>
              <w:t xml:space="preserve">Programación </w:t>
            </w:r>
            <w:r w:rsidR="00DC3C07" w:rsidRPr="00615314">
              <w:rPr>
                <w:rFonts w:ascii="Arial" w:hAnsi="Arial" w:cs="Arial"/>
                <w:lang w:val="es-MX"/>
              </w:rPr>
              <w:t xml:space="preserve">básica </w:t>
            </w:r>
            <w:r w:rsidRPr="00615314">
              <w:rPr>
                <w:rFonts w:ascii="Arial" w:hAnsi="Arial" w:cs="Arial"/>
                <w:lang w:val="es-MX"/>
              </w:rPr>
              <w:t>en Java y C++</w:t>
            </w:r>
          </w:p>
          <w:p w14:paraId="422E4F48" w14:textId="673F5225" w:rsidR="003D1B71" w:rsidRPr="00615314" w:rsidRDefault="00A950DB" w:rsidP="00615314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615314">
              <w:rPr>
                <w:rFonts w:ascii="Arial" w:hAnsi="Arial" w:cs="Arial"/>
              </w:rPr>
              <w:t>Desarrollo básico de servidores en node.js</w:t>
            </w:r>
          </w:p>
        </w:tc>
      </w:tr>
      <w:tr w:rsidR="003D1B71" w:rsidRPr="00AC39BA" w14:paraId="5A4E373C" w14:textId="77777777" w:rsidTr="003D1B71">
        <w:trPr>
          <w:trHeight w:val="1164"/>
        </w:trPr>
        <w:tc>
          <w:tcPr>
            <w:tcW w:w="720" w:type="dxa"/>
          </w:tcPr>
          <w:p w14:paraId="0CFDA290" w14:textId="77777777" w:rsidR="003D1B71" w:rsidRPr="00AC39BA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MX"/>
              </w:rPr>
            </w:pPr>
          </w:p>
        </w:tc>
        <w:tc>
          <w:tcPr>
            <w:tcW w:w="2942" w:type="dxa"/>
            <w:gridSpan w:val="2"/>
          </w:tcPr>
          <w:p w14:paraId="79521CEA" w14:textId="77777777" w:rsidR="003D1B71" w:rsidRPr="00AC39BA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MX"/>
              </w:rPr>
            </w:pPr>
          </w:p>
        </w:tc>
        <w:tc>
          <w:tcPr>
            <w:tcW w:w="423" w:type="dxa"/>
            <w:vMerge/>
          </w:tcPr>
          <w:p w14:paraId="5E2C3C76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621853A8" w14:textId="77777777" w:rsidR="003D1B71" w:rsidRPr="00AC39BA" w:rsidRDefault="003D1B71" w:rsidP="00222466">
            <w:pPr>
              <w:rPr>
                <w:lang w:val="es-MX"/>
              </w:rPr>
            </w:pPr>
          </w:p>
        </w:tc>
      </w:tr>
      <w:tr w:rsidR="003D1B71" w:rsidRPr="00AC39BA" w14:paraId="2FA93117" w14:textId="77777777" w:rsidTr="003D1B71">
        <w:trPr>
          <w:trHeight w:val="543"/>
        </w:trPr>
        <w:tc>
          <w:tcPr>
            <w:tcW w:w="720" w:type="dxa"/>
          </w:tcPr>
          <w:p w14:paraId="05A9E586" w14:textId="77777777" w:rsidR="003D1B71" w:rsidRPr="00AC39BA" w:rsidRDefault="003D1B71" w:rsidP="006D79A8">
            <w:pPr>
              <w:pStyle w:val="Informacin"/>
              <w:jc w:val="center"/>
              <w:rPr>
                <w:noProof/>
                <w:lang w:val="es-MX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61D6E84B" w14:textId="77777777" w:rsidR="003D1B71" w:rsidRPr="00AC39BA" w:rsidRDefault="003D1B71" w:rsidP="006D79A8">
            <w:pPr>
              <w:pStyle w:val="Informacin"/>
              <w:jc w:val="center"/>
              <w:rPr>
                <w:rStyle w:val="Textoennegrita"/>
                <w:b w:val="0"/>
                <w:bCs w:val="0"/>
                <w:color w:val="666666"/>
                <w:lang w:val="es-MX"/>
              </w:rPr>
            </w:pPr>
            <w:r w:rsidRPr="00AC39BA">
              <w:rPr>
                <w:noProof/>
                <w:lang w:val="en-US" w:eastAsia="zh-CN" w:bidi="th-TH"/>
              </w:rPr>
              <mc:AlternateContent>
                <mc:Choice Requires="wpg">
                  <w:drawing>
                    <wp:inline distT="0" distB="0" distL="0" distR="0" wp14:anchorId="6A8FE438" wp14:editId="2D3327FD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DA3602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">
                      <v:shape id="Forma lib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2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0C9A824E" w14:textId="439063EB" w:rsidR="003D1B71" w:rsidRPr="00AC39BA" w:rsidRDefault="00353657" w:rsidP="00380FD1">
            <w:pPr>
              <w:pStyle w:val="Informacin"/>
              <w:rPr>
                <w:lang w:val="es-MX"/>
              </w:rPr>
            </w:pPr>
            <w:r>
              <w:rPr>
                <w:lang w:val="es-MX"/>
              </w:rPr>
              <w:t>Colonia Villas del Real</w:t>
            </w:r>
          </w:p>
          <w:p w14:paraId="1E85A3E2" w14:textId="72DEB000" w:rsidR="003D1B71" w:rsidRPr="00AC39BA" w:rsidRDefault="00353657" w:rsidP="00380FD1">
            <w:pPr>
              <w:pStyle w:val="Informacin"/>
              <w:rPr>
                <w:lang w:val="es-MX"/>
              </w:rPr>
            </w:pPr>
            <w:r>
              <w:rPr>
                <w:lang w:val="es-MX"/>
              </w:rPr>
              <w:t>Chihuahua, Chihuahua</w:t>
            </w:r>
          </w:p>
        </w:tc>
        <w:tc>
          <w:tcPr>
            <w:tcW w:w="423" w:type="dxa"/>
            <w:vMerge/>
          </w:tcPr>
          <w:p w14:paraId="07ECDBC3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24B78655" w14:textId="77777777" w:rsidR="003D1B71" w:rsidRPr="00AC39BA" w:rsidRDefault="003D1B71" w:rsidP="005801E5">
            <w:pPr>
              <w:pStyle w:val="Ttulo1"/>
              <w:rPr>
                <w:lang w:val="es-MX"/>
              </w:rPr>
            </w:pPr>
          </w:p>
        </w:tc>
      </w:tr>
      <w:tr w:rsidR="003D1B71" w:rsidRPr="00AC39BA" w14:paraId="1FEF39DD" w14:textId="77777777" w:rsidTr="003D1B71">
        <w:trPr>
          <w:trHeight w:val="183"/>
        </w:trPr>
        <w:tc>
          <w:tcPr>
            <w:tcW w:w="720" w:type="dxa"/>
          </w:tcPr>
          <w:p w14:paraId="08CCFA67" w14:textId="77777777" w:rsidR="003D1B71" w:rsidRPr="00AC39BA" w:rsidRDefault="003D1B71" w:rsidP="00222466">
            <w:pPr>
              <w:pStyle w:val="Sinespaciado"/>
              <w:rPr>
                <w:color w:val="666666"/>
                <w:lang w:val="es-MX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3AAEF9FD" w14:textId="77777777" w:rsidR="003D1B71" w:rsidRPr="00AC39BA" w:rsidRDefault="003D1B71" w:rsidP="00222466">
            <w:pPr>
              <w:pStyle w:val="Sinespaciado"/>
              <w:rPr>
                <w:color w:val="666666"/>
                <w:lang w:val="es-MX"/>
              </w:rPr>
            </w:pPr>
          </w:p>
        </w:tc>
        <w:tc>
          <w:tcPr>
            <w:tcW w:w="423" w:type="dxa"/>
            <w:vMerge/>
          </w:tcPr>
          <w:p w14:paraId="65B93E11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0E8F063E" w14:textId="77777777" w:rsidR="003D1B71" w:rsidRPr="00AC39BA" w:rsidRDefault="003D1B71" w:rsidP="005801E5">
            <w:pPr>
              <w:pStyle w:val="Ttulo1"/>
              <w:rPr>
                <w:lang w:val="es-MX"/>
              </w:rPr>
            </w:pPr>
          </w:p>
        </w:tc>
      </w:tr>
      <w:tr w:rsidR="003D1B71" w:rsidRPr="00AC39BA" w14:paraId="6DA7DCE7" w14:textId="77777777" w:rsidTr="003D1B71">
        <w:trPr>
          <w:trHeight w:val="624"/>
        </w:trPr>
        <w:tc>
          <w:tcPr>
            <w:tcW w:w="720" w:type="dxa"/>
          </w:tcPr>
          <w:p w14:paraId="378B95BF" w14:textId="77777777" w:rsidR="003D1B71" w:rsidRPr="00AC39BA" w:rsidRDefault="003D1B71" w:rsidP="006D79A8">
            <w:pPr>
              <w:pStyle w:val="Informacin"/>
              <w:jc w:val="center"/>
              <w:rPr>
                <w:noProof/>
                <w:lang w:val="es-MX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00FC9EA7" w14:textId="77777777" w:rsidR="003D1B71" w:rsidRPr="00AC39BA" w:rsidRDefault="003D1B71" w:rsidP="006D79A8">
            <w:pPr>
              <w:pStyle w:val="Informacin"/>
              <w:jc w:val="center"/>
              <w:rPr>
                <w:color w:val="666666"/>
                <w:lang w:val="es-MX"/>
              </w:rPr>
            </w:pPr>
            <w:r w:rsidRPr="00AC39BA">
              <w:rPr>
                <w:noProof/>
                <w:lang w:val="en-US" w:eastAsia="zh-CN" w:bidi="th-TH"/>
              </w:rPr>
              <mc:AlternateContent>
                <mc:Choice Requires="wpg">
                  <w:drawing>
                    <wp:inline distT="0" distB="0" distL="0" distR="0" wp14:anchorId="1E91E11D" wp14:editId="5D75E4F5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A089E6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">
                      <v:shape id="Forma lib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4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765F0D1C" w14:textId="7D141AF3" w:rsidR="003D1B71" w:rsidRPr="00AC39BA" w:rsidRDefault="00353657" w:rsidP="00380FD1">
            <w:pPr>
              <w:pStyle w:val="Informacin"/>
              <w:rPr>
                <w:lang w:val="es-MX"/>
              </w:rPr>
            </w:pPr>
            <w:r>
              <w:rPr>
                <w:lang w:val="es-MX"/>
              </w:rPr>
              <w:t>614-116-7049</w:t>
            </w:r>
          </w:p>
        </w:tc>
        <w:tc>
          <w:tcPr>
            <w:tcW w:w="423" w:type="dxa"/>
            <w:vMerge/>
          </w:tcPr>
          <w:p w14:paraId="3786DDF7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4BFE163C" w14:textId="77777777" w:rsidR="003D1B71" w:rsidRPr="00AC39BA" w:rsidRDefault="003D1B71" w:rsidP="005801E5">
            <w:pPr>
              <w:pStyle w:val="Ttulo1"/>
              <w:rPr>
                <w:lang w:val="es-MX"/>
              </w:rPr>
            </w:pPr>
          </w:p>
        </w:tc>
      </w:tr>
      <w:tr w:rsidR="003D1B71" w:rsidRPr="00AC39BA" w14:paraId="2C761B09" w14:textId="77777777" w:rsidTr="003D1B71">
        <w:trPr>
          <w:trHeight w:val="183"/>
        </w:trPr>
        <w:tc>
          <w:tcPr>
            <w:tcW w:w="720" w:type="dxa"/>
          </w:tcPr>
          <w:p w14:paraId="5BD27357" w14:textId="77777777" w:rsidR="003D1B71" w:rsidRPr="00AC39BA" w:rsidRDefault="003D1B71" w:rsidP="00B6466C">
            <w:pPr>
              <w:pStyle w:val="Sinespaciado"/>
              <w:rPr>
                <w:color w:val="666666"/>
                <w:lang w:val="es-MX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339FC053" w14:textId="77777777" w:rsidR="003D1B71" w:rsidRPr="00AC39BA" w:rsidRDefault="003D1B71" w:rsidP="00B6466C">
            <w:pPr>
              <w:pStyle w:val="Sinespaciado"/>
              <w:rPr>
                <w:color w:val="666666"/>
                <w:lang w:val="es-MX"/>
              </w:rPr>
            </w:pPr>
          </w:p>
        </w:tc>
        <w:tc>
          <w:tcPr>
            <w:tcW w:w="423" w:type="dxa"/>
            <w:vMerge/>
          </w:tcPr>
          <w:p w14:paraId="12A20353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6C665274" w14:textId="77777777" w:rsidR="003D1B71" w:rsidRPr="00AC39BA" w:rsidRDefault="003D1B71" w:rsidP="005801E5">
            <w:pPr>
              <w:pStyle w:val="Ttulo1"/>
              <w:rPr>
                <w:lang w:val="es-MX"/>
              </w:rPr>
            </w:pPr>
          </w:p>
        </w:tc>
      </w:tr>
      <w:tr w:rsidR="003D1B71" w:rsidRPr="00AC39BA" w14:paraId="2163793D" w14:textId="77777777" w:rsidTr="003D1B71">
        <w:trPr>
          <w:trHeight w:val="633"/>
        </w:trPr>
        <w:tc>
          <w:tcPr>
            <w:tcW w:w="720" w:type="dxa"/>
          </w:tcPr>
          <w:p w14:paraId="49F7FB84" w14:textId="77777777" w:rsidR="003D1B71" w:rsidRPr="00AC39BA" w:rsidRDefault="003D1B71" w:rsidP="006D79A8">
            <w:pPr>
              <w:pStyle w:val="Informacin"/>
              <w:jc w:val="center"/>
              <w:rPr>
                <w:noProof/>
                <w:lang w:val="es-MX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4978C939" w14:textId="77777777" w:rsidR="003D1B71" w:rsidRPr="00AC39BA" w:rsidRDefault="003D1B71" w:rsidP="006D79A8">
            <w:pPr>
              <w:pStyle w:val="Informacin"/>
              <w:jc w:val="center"/>
              <w:rPr>
                <w:color w:val="666666"/>
                <w:lang w:val="es-MX"/>
              </w:rPr>
            </w:pPr>
            <w:r w:rsidRPr="00AC39BA">
              <w:rPr>
                <w:noProof/>
                <w:lang w:val="en-US" w:eastAsia="zh-CN" w:bidi="th-TH"/>
              </w:rPr>
              <mc:AlternateContent>
                <mc:Choice Requires="wpg">
                  <w:drawing>
                    <wp:inline distT="0" distB="0" distL="0" distR="0" wp14:anchorId="0EDD7987" wp14:editId="618BE072">
                      <wp:extent cx="338455" cy="346075"/>
                      <wp:effectExtent l="0" t="0" r="4445" b="0"/>
                      <wp:docPr id="24" name="Grupo 24" descr="icono de corre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DF8E9A" id="Grupo 24" o:spid="_x0000_s1026" alt="icono de correo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6" o:title="Icono de correo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39CC7A7B" w14:textId="0A087D48" w:rsidR="003D1B71" w:rsidRPr="00AC39BA" w:rsidRDefault="00353657" w:rsidP="00380FD1">
            <w:pPr>
              <w:pStyle w:val="Informacin"/>
              <w:rPr>
                <w:lang w:val="es-MX"/>
              </w:rPr>
            </w:pPr>
            <w:r>
              <w:rPr>
                <w:lang w:val="es-MX"/>
              </w:rPr>
              <w:t>a352907@uach.mx</w:t>
            </w:r>
          </w:p>
        </w:tc>
        <w:tc>
          <w:tcPr>
            <w:tcW w:w="423" w:type="dxa"/>
            <w:vMerge/>
          </w:tcPr>
          <w:p w14:paraId="7483944D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76DD4315" w14:textId="77777777" w:rsidR="003D1B71" w:rsidRPr="00AC39BA" w:rsidRDefault="003D1B71" w:rsidP="005801E5">
            <w:pPr>
              <w:pStyle w:val="Ttulo1"/>
              <w:rPr>
                <w:lang w:val="es-MX"/>
              </w:rPr>
            </w:pPr>
          </w:p>
        </w:tc>
      </w:tr>
      <w:tr w:rsidR="003D1B71" w:rsidRPr="00AC39BA" w14:paraId="3985253A" w14:textId="77777777" w:rsidTr="003D1B71">
        <w:trPr>
          <w:trHeight w:val="174"/>
        </w:trPr>
        <w:tc>
          <w:tcPr>
            <w:tcW w:w="720" w:type="dxa"/>
          </w:tcPr>
          <w:p w14:paraId="002ECF56" w14:textId="77777777" w:rsidR="003D1B71" w:rsidRPr="00AC39BA" w:rsidRDefault="003D1B71" w:rsidP="00B6466C">
            <w:pPr>
              <w:pStyle w:val="Sinespaciado"/>
              <w:rPr>
                <w:color w:val="666666"/>
                <w:lang w:val="es-MX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1ED4D63C" w14:textId="77777777" w:rsidR="003D1B71" w:rsidRPr="00AC39BA" w:rsidRDefault="003D1B71" w:rsidP="00B6466C">
            <w:pPr>
              <w:pStyle w:val="Sinespaciado"/>
              <w:rPr>
                <w:color w:val="666666"/>
                <w:lang w:val="es-MX"/>
              </w:rPr>
            </w:pPr>
          </w:p>
        </w:tc>
        <w:tc>
          <w:tcPr>
            <w:tcW w:w="423" w:type="dxa"/>
            <w:vMerge/>
          </w:tcPr>
          <w:p w14:paraId="662B73EB" w14:textId="77777777" w:rsidR="003D1B71" w:rsidRPr="00AC39BA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MX"/>
              </w:rPr>
            </w:pPr>
          </w:p>
        </w:tc>
        <w:tc>
          <w:tcPr>
            <w:tcW w:w="6607" w:type="dxa"/>
            <w:vMerge/>
          </w:tcPr>
          <w:p w14:paraId="2C0AE879" w14:textId="77777777" w:rsidR="003D1B71" w:rsidRPr="00AC39BA" w:rsidRDefault="003D1B71" w:rsidP="005801E5">
            <w:pPr>
              <w:pStyle w:val="Ttulo1"/>
              <w:rPr>
                <w:lang w:val="es-MX"/>
              </w:rPr>
            </w:pPr>
          </w:p>
        </w:tc>
      </w:tr>
      <w:tr w:rsidR="003D1B71" w:rsidRPr="00864C35" w14:paraId="30D62826" w14:textId="77777777" w:rsidTr="003D1B71">
        <w:trPr>
          <w:trHeight w:val="633"/>
        </w:trPr>
        <w:tc>
          <w:tcPr>
            <w:tcW w:w="720" w:type="dxa"/>
          </w:tcPr>
          <w:p w14:paraId="43F1EF8C" w14:textId="77777777" w:rsidR="003D1B71" w:rsidRPr="00AC39BA" w:rsidRDefault="003D1B71" w:rsidP="006D79A8">
            <w:pPr>
              <w:pStyle w:val="Informacin"/>
              <w:jc w:val="center"/>
              <w:rPr>
                <w:noProof/>
                <w:lang w:val="es-MX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337FA0A8" w14:textId="77777777" w:rsidR="003D1B71" w:rsidRPr="00AC39BA" w:rsidRDefault="003D1B71" w:rsidP="006D79A8">
            <w:pPr>
              <w:pStyle w:val="Informacin"/>
              <w:jc w:val="center"/>
              <w:rPr>
                <w:color w:val="666666"/>
                <w:lang w:val="es-MX"/>
              </w:rPr>
            </w:pPr>
            <w:r w:rsidRPr="00AC39BA">
              <w:rPr>
                <w:noProof/>
                <w:lang w:val="en-US" w:eastAsia="zh-CN" w:bidi="th-TH"/>
              </w:rPr>
              <mc:AlternateContent>
                <mc:Choice Requires="wpg">
                  <w:drawing>
                    <wp:inline distT="0" distB="0" distL="0" distR="0" wp14:anchorId="4E2E5C4A" wp14:editId="63976BC8">
                      <wp:extent cx="338455" cy="346075"/>
                      <wp:effectExtent l="0" t="0" r="4445" b="0"/>
                      <wp:docPr id="23" name="Grupo 23" descr="icono de sitio web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orma libre: Forma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Imagen 36" descr="icono de sitio web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4E64E8" id="Grupo 23" o:spid="_x0000_s1026" alt="icono de sitio web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NyO3zIAAL39AAAOAAAAZHJzL2Uyb0RvYy54bWyknduOI8mRpu8X2Hcg&#10;8nIAqRjniEJXC7PqlT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6" o:spid="_x0000_s1028" type="#_x0000_t75" alt="icono de sitio web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8" o:title="icono de sitio web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42431BDB" w14:textId="6DFD089F" w:rsidR="003D1B71" w:rsidRPr="00864C35" w:rsidRDefault="00864C35" w:rsidP="00380FD1">
            <w:pPr>
              <w:pStyle w:val="Informacin"/>
              <w:rPr>
                <w:lang w:val="en-US"/>
              </w:rPr>
            </w:pPr>
            <w:r w:rsidRPr="00864C35">
              <w:rPr>
                <w:lang w:val="en-US"/>
              </w:rPr>
              <w:t xml:space="preserve">GitHub: </w:t>
            </w:r>
            <w:r w:rsidRPr="00864C35">
              <w:rPr>
                <w:lang w:val="en-US"/>
              </w:rPr>
              <w:t>https://github.com/JLAG0720</w:t>
            </w:r>
          </w:p>
        </w:tc>
        <w:tc>
          <w:tcPr>
            <w:tcW w:w="423" w:type="dxa"/>
            <w:vMerge/>
          </w:tcPr>
          <w:p w14:paraId="23907DB2" w14:textId="77777777" w:rsidR="003D1B71" w:rsidRPr="00864C35" w:rsidRDefault="003D1B71" w:rsidP="00A14C79">
            <w:pPr>
              <w:pStyle w:val="Informacin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607" w:type="dxa"/>
            <w:vMerge/>
          </w:tcPr>
          <w:p w14:paraId="7932E708" w14:textId="77777777" w:rsidR="003D1B71" w:rsidRPr="00864C35" w:rsidRDefault="003D1B71" w:rsidP="005801E5">
            <w:pPr>
              <w:pStyle w:val="Ttulo1"/>
              <w:rPr>
                <w:lang w:val="en-US"/>
              </w:rPr>
            </w:pPr>
          </w:p>
        </w:tc>
      </w:tr>
      <w:tr w:rsidR="003D1B71" w:rsidRPr="00864C35" w14:paraId="50E521A1" w14:textId="77777777" w:rsidTr="003D1B71">
        <w:trPr>
          <w:trHeight w:val="2448"/>
        </w:trPr>
        <w:tc>
          <w:tcPr>
            <w:tcW w:w="720" w:type="dxa"/>
          </w:tcPr>
          <w:p w14:paraId="22CF1897" w14:textId="77777777" w:rsidR="003D1B71" w:rsidRPr="00864C35" w:rsidRDefault="003D1B71" w:rsidP="00222466">
            <w:pPr>
              <w:rPr>
                <w:color w:val="0072C7" w:themeColor="accent2"/>
                <w:lang w:val="en-US"/>
              </w:rPr>
            </w:pPr>
          </w:p>
        </w:tc>
        <w:tc>
          <w:tcPr>
            <w:tcW w:w="2942" w:type="dxa"/>
            <w:gridSpan w:val="2"/>
          </w:tcPr>
          <w:p w14:paraId="7DEF2A13" w14:textId="77777777" w:rsidR="003D1B71" w:rsidRPr="00864C35" w:rsidRDefault="003D1B71" w:rsidP="00222466">
            <w:pPr>
              <w:rPr>
                <w:color w:val="0072C7" w:themeColor="accent2"/>
                <w:lang w:val="en-US"/>
              </w:rPr>
            </w:pPr>
          </w:p>
        </w:tc>
        <w:tc>
          <w:tcPr>
            <w:tcW w:w="423" w:type="dxa"/>
          </w:tcPr>
          <w:p w14:paraId="5B2E1735" w14:textId="77777777" w:rsidR="003D1B71" w:rsidRPr="00864C35" w:rsidRDefault="003D1B71" w:rsidP="00222466">
            <w:pPr>
              <w:rPr>
                <w:lang w:val="en-US"/>
              </w:rPr>
            </w:pPr>
          </w:p>
        </w:tc>
        <w:tc>
          <w:tcPr>
            <w:tcW w:w="6607" w:type="dxa"/>
            <w:vMerge/>
          </w:tcPr>
          <w:p w14:paraId="123D3349" w14:textId="77777777" w:rsidR="003D1B71" w:rsidRPr="00864C35" w:rsidRDefault="003D1B71" w:rsidP="00222466">
            <w:pPr>
              <w:rPr>
                <w:lang w:val="en-US"/>
              </w:rPr>
            </w:pPr>
          </w:p>
        </w:tc>
      </w:tr>
    </w:tbl>
    <w:p w14:paraId="0147FA7A" w14:textId="714D636D" w:rsidR="007F5B63" w:rsidRPr="00864C35" w:rsidRDefault="007F5B63" w:rsidP="006D79A8">
      <w:pPr>
        <w:pStyle w:val="Textoindependiente"/>
        <w:rPr>
          <w:lang w:val="en-US"/>
        </w:rPr>
      </w:pPr>
    </w:p>
    <w:sectPr w:rsidR="007F5B63" w:rsidRPr="00864C35" w:rsidSect="005E5CE7">
      <w:headerReference w:type="default" r:id="rId19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B36DA" w14:textId="77777777" w:rsidR="00A84DCA" w:rsidRDefault="00A84DCA" w:rsidP="00590471">
      <w:r>
        <w:separator/>
      </w:r>
    </w:p>
  </w:endnote>
  <w:endnote w:type="continuationSeparator" w:id="0">
    <w:p w14:paraId="7FD54DA6" w14:textId="77777777" w:rsidR="00A84DCA" w:rsidRDefault="00A84DCA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E48B5" w14:textId="77777777" w:rsidR="00A84DCA" w:rsidRDefault="00A84DCA" w:rsidP="00590471">
      <w:r>
        <w:separator/>
      </w:r>
    </w:p>
  </w:footnote>
  <w:footnote w:type="continuationSeparator" w:id="0">
    <w:p w14:paraId="5E62AFA4" w14:textId="77777777" w:rsidR="00A84DCA" w:rsidRDefault="00A84DCA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AFE92" w14:textId="77777777" w:rsidR="00590471" w:rsidRPr="00AC39BA" w:rsidRDefault="00310F17" w:rsidP="00060042">
    <w:pPr>
      <w:pStyle w:val="Textoindependiente"/>
      <w:rPr>
        <w:lang w:val="es-MX"/>
      </w:rPr>
    </w:pPr>
    <w:r w:rsidRPr="00AC39BA">
      <w:rPr>
        <w:noProof/>
        <w:lang w:val="en-US" w:eastAsia="zh-CN" w:bidi="th-TH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048B4003" wp14:editId="6D235375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247AFE" id="Grupo 26" o:spid="_x0000_s1026" alt="&quot;&quot;" style="position:absolute;margin-left:-126.65pt;margin-top:-36pt;width:682.4pt;height:830.55pt;z-index:251657216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">
              <v:group id="Grupo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orma libre: Forma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upo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AC39BA">
      <w:rPr>
        <w:noProof/>
        <w:lang w:val="es-MX" w:bidi="es-MX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AA45EAA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EE88150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B62ABC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CBAD11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B9A898C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254355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4C61992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8DADDC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D463C6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660DC0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443C6651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F0774BF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99920428">
    <w:abstractNumId w:val="10"/>
  </w:num>
  <w:num w:numId="2" w16cid:durableId="1908565253">
    <w:abstractNumId w:val="11"/>
  </w:num>
  <w:num w:numId="3" w16cid:durableId="1167984564">
    <w:abstractNumId w:val="9"/>
  </w:num>
  <w:num w:numId="4" w16cid:durableId="83966433">
    <w:abstractNumId w:val="13"/>
  </w:num>
  <w:num w:numId="5" w16cid:durableId="1490444062">
    <w:abstractNumId w:val="14"/>
  </w:num>
  <w:num w:numId="6" w16cid:durableId="1089154244">
    <w:abstractNumId w:val="8"/>
  </w:num>
  <w:num w:numId="7" w16cid:durableId="1387030290">
    <w:abstractNumId w:val="3"/>
  </w:num>
  <w:num w:numId="8" w16cid:durableId="1216239195">
    <w:abstractNumId w:val="2"/>
  </w:num>
  <w:num w:numId="9" w16cid:durableId="2144233768">
    <w:abstractNumId w:val="1"/>
  </w:num>
  <w:num w:numId="10" w16cid:durableId="2004237278">
    <w:abstractNumId w:val="0"/>
  </w:num>
  <w:num w:numId="11" w16cid:durableId="152837729">
    <w:abstractNumId w:val="7"/>
  </w:num>
  <w:num w:numId="12" w16cid:durableId="1425954563">
    <w:abstractNumId w:val="6"/>
  </w:num>
  <w:num w:numId="13" w16cid:durableId="684135592">
    <w:abstractNumId w:val="5"/>
  </w:num>
  <w:num w:numId="14" w16cid:durableId="1160542905">
    <w:abstractNumId w:val="4"/>
  </w:num>
  <w:num w:numId="15" w16cid:durableId="7772595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3FD"/>
    <w:rsid w:val="00004084"/>
    <w:rsid w:val="0005277E"/>
    <w:rsid w:val="00060042"/>
    <w:rsid w:val="0008685D"/>
    <w:rsid w:val="00090860"/>
    <w:rsid w:val="000A7CF8"/>
    <w:rsid w:val="00102B88"/>
    <w:rsid w:val="00112FD7"/>
    <w:rsid w:val="00130A90"/>
    <w:rsid w:val="00134185"/>
    <w:rsid w:val="00150ABD"/>
    <w:rsid w:val="001803A6"/>
    <w:rsid w:val="001946FC"/>
    <w:rsid w:val="00222466"/>
    <w:rsid w:val="00247254"/>
    <w:rsid w:val="0024753C"/>
    <w:rsid w:val="00276026"/>
    <w:rsid w:val="0029270B"/>
    <w:rsid w:val="002B4549"/>
    <w:rsid w:val="00310F17"/>
    <w:rsid w:val="00322A46"/>
    <w:rsid w:val="003326CB"/>
    <w:rsid w:val="00353657"/>
    <w:rsid w:val="00353B60"/>
    <w:rsid w:val="00376291"/>
    <w:rsid w:val="00380FD1"/>
    <w:rsid w:val="00383D02"/>
    <w:rsid w:val="00385DE7"/>
    <w:rsid w:val="003D1B71"/>
    <w:rsid w:val="0042332F"/>
    <w:rsid w:val="00496C6B"/>
    <w:rsid w:val="004D4C83"/>
    <w:rsid w:val="004E158A"/>
    <w:rsid w:val="00565C77"/>
    <w:rsid w:val="0056708E"/>
    <w:rsid w:val="005801E5"/>
    <w:rsid w:val="00590471"/>
    <w:rsid w:val="005C0CE2"/>
    <w:rsid w:val="005D01FA"/>
    <w:rsid w:val="005E5CE7"/>
    <w:rsid w:val="006053FD"/>
    <w:rsid w:val="00615314"/>
    <w:rsid w:val="006518EE"/>
    <w:rsid w:val="00653E17"/>
    <w:rsid w:val="00676A58"/>
    <w:rsid w:val="006A08E8"/>
    <w:rsid w:val="006C1B90"/>
    <w:rsid w:val="006D1B62"/>
    <w:rsid w:val="006D79A8"/>
    <w:rsid w:val="00722687"/>
    <w:rsid w:val="0072353B"/>
    <w:rsid w:val="007516BA"/>
    <w:rsid w:val="007575B6"/>
    <w:rsid w:val="007B3C81"/>
    <w:rsid w:val="007D67CA"/>
    <w:rsid w:val="007E668F"/>
    <w:rsid w:val="007F5B63"/>
    <w:rsid w:val="00803A0A"/>
    <w:rsid w:val="00846CB9"/>
    <w:rsid w:val="008566AA"/>
    <w:rsid w:val="00864C35"/>
    <w:rsid w:val="008A1E6E"/>
    <w:rsid w:val="008C024F"/>
    <w:rsid w:val="008C2CFC"/>
    <w:rsid w:val="00912DC8"/>
    <w:rsid w:val="009475DC"/>
    <w:rsid w:val="00967286"/>
    <w:rsid w:val="00967B93"/>
    <w:rsid w:val="009D090F"/>
    <w:rsid w:val="00A31464"/>
    <w:rsid w:val="00A31B16"/>
    <w:rsid w:val="00A33613"/>
    <w:rsid w:val="00A47A8D"/>
    <w:rsid w:val="00A84DCA"/>
    <w:rsid w:val="00A950DB"/>
    <w:rsid w:val="00AC39BA"/>
    <w:rsid w:val="00AC6C7E"/>
    <w:rsid w:val="00B4158A"/>
    <w:rsid w:val="00B6466C"/>
    <w:rsid w:val="00BB1B5D"/>
    <w:rsid w:val="00BC22C7"/>
    <w:rsid w:val="00BD195A"/>
    <w:rsid w:val="00C07240"/>
    <w:rsid w:val="00C14078"/>
    <w:rsid w:val="00CC1AA1"/>
    <w:rsid w:val="00CC1ACC"/>
    <w:rsid w:val="00CE1E3D"/>
    <w:rsid w:val="00D053FA"/>
    <w:rsid w:val="00D4716A"/>
    <w:rsid w:val="00D757B9"/>
    <w:rsid w:val="00DC0C20"/>
    <w:rsid w:val="00DC3C07"/>
    <w:rsid w:val="00DC3F0A"/>
    <w:rsid w:val="00DD46EF"/>
    <w:rsid w:val="00E26AED"/>
    <w:rsid w:val="00E46525"/>
    <w:rsid w:val="00E73AB8"/>
    <w:rsid w:val="00E90A60"/>
    <w:rsid w:val="00ED47F7"/>
    <w:rsid w:val="00EE7E09"/>
    <w:rsid w:val="00F0223C"/>
    <w:rsid w:val="00F3235D"/>
    <w:rsid w:val="00F32393"/>
    <w:rsid w:val="00F878BD"/>
    <w:rsid w:val="00FE7401"/>
    <w:rsid w:val="00FF1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1B87A32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AC39BA"/>
    <w:pPr>
      <w:widowControl w:val="0"/>
      <w:autoSpaceDE w:val="0"/>
      <w:autoSpaceDN w:val="0"/>
      <w:adjustRightInd w:val="0"/>
      <w:spacing w:line="216" w:lineRule="auto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29270B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29270B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9270B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9270B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9270B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9270B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9270B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9270B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9270B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29270B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29270B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29270B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29270B"/>
    <w:pPr>
      <w:numPr>
        <w:numId w:val="2"/>
      </w:numPr>
      <w:spacing w:after="120"/>
    </w:pPr>
    <w:rPr>
      <w:szCs w:val="24"/>
    </w:rPr>
  </w:style>
  <w:style w:type="paragraph" w:customStyle="1" w:styleId="Prrafodetabla">
    <w:name w:val="Párrafo de tabla"/>
    <w:basedOn w:val="Normal"/>
    <w:uiPriority w:val="1"/>
    <w:semiHidden/>
    <w:rsid w:val="0029270B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29270B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29270B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29270B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29270B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2927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29270B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29270B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29270B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29270B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29270B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29270B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29270B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29270B"/>
    <w:rPr>
      <w:rFonts w:ascii="Calibri" w:hAnsi="Calibri" w:cs="Calibri"/>
    </w:rPr>
  </w:style>
  <w:style w:type="paragraph" w:styleId="Sinespaciado">
    <w:name w:val="No Spacing"/>
    <w:uiPriority w:val="1"/>
    <w:rsid w:val="0029270B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29270B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29270B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29270B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29270B"/>
    <w:rPr>
      <w:b/>
    </w:rPr>
  </w:style>
  <w:style w:type="character" w:customStyle="1" w:styleId="Mencionar1">
    <w:name w:val="Mencionar1"/>
    <w:basedOn w:val="Fuentedeprrafopredeter"/>
    <w:uiPriority w:val="99"/>
    <w:semiHidden/>
    <w:unhideWhenUsed/>
    <w:rsid w:val="0029270B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29270B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29270B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29270B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29270B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29270B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29270B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29270B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29270B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29270B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29270B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29270B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29270B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9270B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9270B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29270B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29270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29270B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29270B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29270B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29270B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29270B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29270B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29270B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29270B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29270B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29270B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29270B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29270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29270B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29270B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29270B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29270B"/>
  </w:style>
  <w:style w:type="character" w:styleId="Ttulodellibro">
    <w:name w:val="Book Title"/>
    <w:basedOn w:val="Fuentedeprrafopredeter"/>
    <w:uiPriority w:val="33"/>
    <w:semiHidden/>
    <w:rsid w:val="0029270B"/>
    <w:rPr>
      <w:rFonts w:ascii="Calibri" w:hAnsi="Calibri" w:cs="Calibri"/>
      <w:b/>
      <w:bCs/>
      <w:i/>
      <w:iCs/>
      <w:spacing w:val="5"/>
    </w:rPr>
  </w:style>
  <w:style w:type="character" w:customStyle="1" w:styleId="Hashtag1">
    <w:name w:val="Hashtag1"/>
    <w:basedOn w:val="Fuentedeprrafopredeter"/>
    <w:uiPriority w:val="99"/>
    <w:semiHidden/>
    <w:unhideWhenUsed/>
    <w:rsid w:val="0029270B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2927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29270B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29270B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29270B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29270B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29270B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29270B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29270B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29270B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29270B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29270B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29270B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29270B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29270B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29270B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29270B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29270B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29270B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29270B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29270B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29270B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29270B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29270B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29270B"/>
  </w:style>
  <w:style w:type="paragraph" w:styleId="Textomacro">
    <w:name w:val="macro"/>
    <w:link w:val="TextomacroCar"/>
    <w:uiPriority w:val="99"/>
    <w:semiHidden/>
    <w:unhideWhenUsed/>
    <w:rsid w:val="0029270B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29270B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29270B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29270B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29270B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29270B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29270B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29270B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29270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29270B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29270B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29270B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29270B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9270B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9270B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9270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9270B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29270B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9270B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270B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29270B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29270B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9270B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9270B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9270B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9270B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9270B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9270B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9270B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9270B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9270B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29270B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29270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29270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29270B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29270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29270B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29270B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29270B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29270B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29270B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29270B"/>
    <w:rPr>
      <w:rFonts w:ascii="Times New Roman" w:hAnsi="Times New Roman"/>
      <w:sz w:val="24"/>
      <w:szCs w:val="24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29270B"/>
    <w:rPr>
      <w:rFonts w:ascii="Calibri" w:hAnsi="Calibri" w:cs="Calibri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9270B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29270B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29270B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29270B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29270B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29270B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29270B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29270B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29270B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29270B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29270B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29270B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29270B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29270B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29270B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29270B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29270B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29270B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29270B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29270B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29270B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29270B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29270B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29270B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29270B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29270B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29270B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29270B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29270B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29270B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29270B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29270B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29270B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9270B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29270B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29270B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29270B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29270B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29270B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29270B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29270B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29270B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29270B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29270B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29270B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29270B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29270B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29270B"/>
  </w:style>
  <w:style w:type="character" w:customStyle="1" w:styleId="SaludoCar">
    <w:name w:val="Saludo Car"/>
    <w:basedOn w:val="Fuentedeprrafopredeter"/>
    <w:link w:val="Saludo"/>
    <w:uiPriority w:val="99"/>
    <w:semiHidden/>
    <w:rsid w:val="0029270B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29270B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29270B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29270B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29270B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29270B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29270B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29270B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29270B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29270B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29270B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29270B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29270B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29270B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29270B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29270B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29270B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29270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29270B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29270B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29270B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29270B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2927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29270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29270B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29270B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29270B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29270B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29270B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29270B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29270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29270B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29270B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29270B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29270B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29270B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29270B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29270B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29270B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29270B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29270B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29270B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29270B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semiHidden/>
    <w:unhideWhenUsed/>
    <w:rsid w:val="0029270B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29270B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29270B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lechuga\AppData\Local\Microsoft\Office\16.0\DTS\es-MX%7bBDFCE146-807E-4994-8D23-993E263961C2%7d\%7b196C2963-CB75-48F7-A3E1-50D344866F6C%7dtf781288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6B194DA23214074975A642D8C7844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388D5B-E112-42F6-BB30-5FF49BBAC651}"/>
      </w:docPartPr>
      <w:docPartBody>
        <w:p w:rsidR="00000000" w:rsidRDefault="00000000">
          <w:pPr>
            <w:pStyle w:val="06B194DA23214074975A642D8C784475"/>
          </w:pPr>
          <w:r w:rsidRPr="00D4716A">
            <w:rPr>
              <w:rFonts w:asciiTheme="majorHAnsi" w:hAnsiTheme="majorHAnsi" w:cs="Calibri"/>
              <w:lang w:bidi="es-MX"/>
            </w:rPr>
            <w:t>Experiencia</w:t>
          </w:r>
        </w:p>
      </w:docPartBody>
    </w:docPart>
    <w:docPart>
      <w:docPartPr>
        <w:name w:val="BDE24EC27E7340D5A8DA31BFE39CB5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30BFB4-7EE6-4200-9148-47C416F00516}"/>
      </w:docPartPr>
      <w:docPartBody>
        <w:p w:rsidR="00000000" w:rsidRDefault="00000000">
          <w:pPr>
            <w:pStyle w:val="BDE24EC27E7340D5A8DA31BFE39CB527"/>
          </w:pPr>
          <w:r w:rsidRPr="00D4716A">
            <w:rPr>
              <w:rFonts w:asciiTheme="majorHAnsi" w:hAnsiTheme="majorHAnsi" w:cs="Calibri"/>
              <w:lang w:bidi="es-MX"/>
            </w:rPr>
            <w:t>Educación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1BB"/>
    <w:rsid w:val="000B71BB"/>
    <w:rsid w:val="0010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02193EF738348539A35515D77FE21BD">
    <w:name w:val="C02193EF738348539A35515D77FE21BD"/>
  </w:style>
  <w:style w:type="paragraph" w:customStyle="1" w:styleId="C81D640B874247E78A727F6D58D9E301">
    <w:name w:val="C81D640B874247E78A727F6D58D9E301"/>
  </w:style>
  <w:style w:type="paragraph" w:customStyle="1" w:styleId="06B194DA23214074975A642D8C784475">
    <w:name w:val="06B194DA23214074975A642D8C784475"/>
  </w:style>
  <w:style w:type="paragraph" w:customStyle="1" w:styleId="4B7C119ABA524C089D7BA9905F749AFB">
    <w:name w:val="4B7C119ABA524C089D7BA9905F749AFB"/>
  </w:style>
  <w:style w:type="paragraph" w:customStyle="1" w:styleId="C65D46D11BF5463CB099D84C54D09B61">
    <w:name w:val="C65D46D11BF5463CB099D84C54D09B61"/>
  </w:style>
  <w:style w:type="paragraph" w:customStyle="1" w:styleId="C9F47293ADF84C7ABC2C6219E1DEB839">
    <w:name w:val="C9F47293ADF84C7ABC2C6219E1DEB839"/>
  </w:style>
  <w:style w:type="paragraph" w:customStyle="1" w:styleId="C4A448F69F1142B1891800A4A21D943C">
    <w:name w:val="C4A448F69F1142B1891800A4A21D943C"/>
  </w:style>
  <w:style w:type="paragraph" w:customStyle="1" w:styleId="8D2D2071003B411CA89943BB740692E9">
    <w:name w:val="8D2D2071003B411CA89943BB740692E9"/>
  </w:style>
  <w:style w:type="paragraph" w:customStyle="1" w:styleId="1DAECEFF4BE34F51B9ECCBA51E762B57">
    <w:name w:val="1DAECEFF4BE34F51B9ECCBA51E762B57"/>
  </w:style>
  <w:style w:type="paragraph" w:customStyle="1" w:styleId="61090B7D6AA240E3848D2E18323FC6B1">
    <w:name w:val="61090B7D6AA240E3848D2E18323FC6B1"/>
  </w:style>
  <w:style w:type="paragraph" w:customStyle="1" w:styleId="427F7BA4072F4B6E924DE64ED7C79B0D">
    <w:name w:val="427F7BA4072F4B6E924DE64ED7C79B0D"/>
  </w:style>
  <w:style w:type="paragraph" w:customStyle="1" w:styleId="04E4985F2DED4BEF89A91CB28FF937DB">
    <w:name w:val="04E4985F2DED4BEF89A91CB28FF937DB"/>
  </w:style>
  <w:style w:type="paragraph" w:customStyle="1" w:styleId="626E300EC3184DE4A0F027B58AA19C3D">
    <w:name w:val="626E300EC3184DE4A0F027B58AA19C3D"/>
  </w:style>
  <w:style w:type="paragraph" w:customStyle="1" w:styleId="647A34A265C94DEDAC3693E9D32B2E39">
    <w:name w:val="647A34A265C94DEDAC3693E9D32B2E39"/>
  </w:style>
  <w:style w:type="paragraph" w:customStyle="1" w:styleId="E063631132C74690923334D506BA0BA7">
    <w:name w:val="E063631132C74690923334D506BA0BA7"/>
  </w:style>
  <w:style w:type="paragraph" w:customStyle="1" w:styleId="AE8E45E646D446D4BF35E29F1C644F81">
    <w:name w:val="AE8E45E646D446D4BF35E29F1C644F81"/>
  </w:style>
  <w:style w:type="paragraph" w:customStyle="1" w:styleId="C252186C09BD4D0C8CD522178F7CDC75">
    <w:name w:val="C252186C09BD4D0C8CD522178F7CDC75"/>
  </w:style>
  <w:style w:type="paragraph" w:customStyle="1" w:styleId="8194C6B66D7A49FDA53845A5DCC5D489">
    <w:name w:val="8194C6B66D7A49FDA53845A5DCC5D489"/>
  </w:style>
  <w:style w:type="paragraph" w:customStyle="1" w:styleId="87FD01DD530A4F7689C7FA6B6FB0A07C">
    <w:name w:val="87FD01DD530A4F7689C7FA6B6FB0A07C"/>
  </w:style>
  <w:style w:type="paragraph" w:customStyle="1" w:styleId="BDE24EC27E7340D5A8DA31BFE39CB527">
    <w:name w:val="BDE24EC27E7340D5A8DA31BFE39CB527"/>
  </w:style>
  <w:style w:type="paragraph" w:customStyle="1" w:styleId="F77DDB4C5E394A22B98C0AE46BF7295E">
    <w:name w:val="F77DDB4C5E394A22B98C0AE46BF7295E"/>
  </w:style>
  <w:style w:type="paragraph" w:customStyle="1" w:styleId="8F7F4680924F4E848AD371B550EAAC11">
    <w:name w:val="8F7F4680924F4E848AD371B550EAAC11"/>
  </w:style>
  <w:style w:type="paragraph" w:customStyle="1" w:styleId="9520E106EE2C4DE194A769E92BE004F8">
    <w:name w:val="9520E106EE2C4DE194A769E92BE004F8"/>
  </w:style>
  <w:style w:type="paragraph" w:customStyle="1" w:styleId="F992F290B444488AAD19E8E8B43CDBD9">
    <w:name w:val="F992F290B444488AAD19E8E8B43CDBD9"/>
  </w:style>
  <w:style w:type="paragraph" w:customStyle="1" w:styleId="6AB3CD2698F64BBF9858F9DDA6D51411">
    <w:name w:val="6AB3CD2698F64BBF9858F9DDA6D51411"/>
  </w:style>
  <w:style w:type="paragraph" w:customStyle="1" w:styleId="49545F148A3F475298874B199B3FC5F7">
    <w:name w:val="49545F148A3F475298874B199B3FC5F7"/>
  </w:style>
  <w:style w:type="paragraph" w:customStyle="1" w:styleId="31C15869AB9D47AAB48D1BA3126E2CE6">
    <w:name w:val="31C15869AB9D47AAB48D1BA3126E2CE6"/>
  </w:style>
  <w:style w:type="paragraph" w:customStyle="1" w:styleId="60FC49A514634ED9B19612B903D58CE2">
    <w:name w:val="60FC49A514634ED9B19612B903D58CE2"/>
  </w:style>
  <w:style w:type="paragraph" w:customStyle="1" w:styleId="BD732AC8FC0D44A78F9AB654DF41EC1B">
    <w:name w:val="BD732AC8FC0D44A78F9AB654DF41EC1B"/>
  </w:style>
  <w:style w:type="paragraph" w:customStyle="1" w:styleId="F31E677ED906485DB5202BD9819C1903">
    <w:name w:val="F31E677ED906485DB5202BD9819C1903"/>
  </w:style>
  <w:style w:type="paragraph" w:customStyle="1" w:styleId="26CFFDDF48A4444E881C734B5C66C916">
    <w:name w:val="26CFFDDF48A4444E881C734B5C66C916"/>
  </w:style>
  <w:style w:type="paragraph" w:customStyle="1" w:styleId="7E4AD9FA752E4240A586D0019E3B4BB9">
    <w:name w:val="7E4AD9FA752E4240A586D0019E3B4BB9"/>
  </w:style>
  <w:style w:type="paragraph" w:customStyle="1" w:styleId="1A7074274CD5453DBDBBBF741C031C7B">
    <w:name w:val="1A7074274CD5453DBDBBBF741C031C7B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  <w:style w:type="paragraph" w:customStyle="1" w:styleId="6020B8F8619C4B44BE43C78880B283D0">
    <w:name w:val="6020B8F8619C4B44BE43C78880B283D0"/>
  </w:style>
  <w:style w:type="paragraph" w:customStyle="1" w:styleId="A6413F3AF99740E4931BF23830A868C0">
    <w:name w:val="A6413F3AF99740E4931BF23830A868C0"/>
    <w:rsid w:val="000B71B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{196C2963-CB75-48F7-A3E1-50D344866F6C}tf78128832.dotx</Template>
  <TotalTime>0</TotalTime>
  <Pages>1</Pages>
  <Words>118</Words>
  <Characters>654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2024-03-04T21:32:00Z</dcterms:created>
  <dcterms:modified xsi:type="dcterms:W3CDTF">2024-03-04T21:32:00Z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